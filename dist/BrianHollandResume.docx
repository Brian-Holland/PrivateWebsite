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39D5191AEF9A44558E77994EA0B6DBD8"/>
        </w:placeholder>
        <w:docPartList>
          <w:docPartGallery w:val="Quick Parts"/>
          <w:docPartCategory w:val=" Resume Name"/>
        </w:docPartList>
      </w:sdtPr>
      <w:sdtEndPr/>
      <w:sdtContent>
        <w:p w:rsidR="0020113B" w:rsidRPr="006D3C28" w:rsidRDefault="003112BB">
          <w:pPr>
            <w:pStyle w:val="Title"/>
            <w:rPr>
              <w:sz w:val="40"/>
              <w:szCs w:val="40"/>
            </w:rPr>
          </w:pPr>
          <w:sdt>
            <w:sdtPr>
              <w:rPr>
                <w:sz w:val="40"/>
                <w:szCs w:val="40"/>
              </w:rPr>
              <w:alias w:val="Author"/>
              <w:tag w:val=""/>
              <w:id w:val="1823003119"/>
              <w:placeholder>
                <w:docPart w:val="2998B4795DB847E09F2A4D4730D533F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6D3C28" w:rsidRPr="006D3C28">
                <w:rPr>
                  <w:sz w:val="40"/>
                  <w:szCs w:val="40"/>
                </w:rPr>
                <w:t>Brian Holland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D3CB0F9E2545444BA9709B51FB6C1DA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20113B" w:rsidRDefault="001E4581">
              <w:pPr>
                <w:pStyle w:val="NoSpacing"/>
              </w:pPr>
              <w:r w:rsidRPr="0008051B">
                <w:t xml:space="preserve">Email: </w:t>
              </w:r>
              <w:r w:rsidR="006D3C28" w:rsidRPr="0008051B">
                <w:t>Brian.Holland.PR@gmail.com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3908BA25092D4E4B9EE03349D474C628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015398" w:rsidRDefault="001E4581" w:rsidP="00015398">
              <w:pPr>
                <w:pStyle w:val="NoSpacing"/>
              </w:pPr>
              <w:r w:rsidRPr="0008051B">
                <w:t xml:space="preserve">Phone: </w:t>
              </w:r>
              <w:r w:rsidR="006D3C28" w:rsidRPr="0008051B">
                <w:t>707-761-7595</w:t>
              </w:r>
            </w:p>
          </w:sdtContent>
        </w:sdt>
        <w:p w:rsidR="00015398" w:rsidRDefault="00015398" w:rsidP="00015398">
          <w:pPr>
            <w:spacing w:after="0" w:line="240" w:lineRule="auto"/>
          </w:pPr>
          <w:r>
            <w:t xml:space="preserve">Website: </w:t>
          </w:r>
          <w:hyperlink r:id="rId14" w:history="1">
            <w:r w:rsidRPr="00C676F0">
              <w:rPr>
                <w:rStyle w:val="Hyperlink"/>
              </w:rPr>
              <w:t>https://www.brian-holland.com</w:t>
            </w:r>
          </w:hyperlink>
        </w:p>
        <w:p w:rsidR="00CB7D6A" w:rsidRDefault="00C90919" w:rsidP="00CB7D6A">
          <w:pPr>
            <w:spacing w:after="0" w:line="240" w:lineRule="auto"/>
          </w:pPr>
          <w:r>
            <w:t>Project Portfolio</w:t>
          </w:r>
          <w:r w:rsidR="007E3273">
            <w:t xml:space="preserve">: </w:t>
          </w:r>
          <w:hyperlink r:id="rId15" w:history="1">
            <w:r w:rsidRPr="00015398">
              <w:rPr>
                <w:rStyle w:val="Hyperlink"/>
              </w:rPr>
              <w:t>https://github.com/Brian-Holland</w:t>
            </w:r>
          </w:hyperlink>
        </w:p>
        <w:p w:rsidR="0020113B" w:rsidRDefault="003112BB" w:rsidP="00CB7D6A">
          <w:pPr>
            <w:spacing w:after="0" w:line="240" w:lineRule="auto"/>
          </w:pPr>
        </w:p>
      </w:sdtContent>
    </w:sdt>
    <w:p w:rsidR="0020113B" w:rsidRDefault="009121FC" w:rsidP="006F1BFD">
      <w:pPr>
        <w:pStyle w:val="SectionHeading"/>
        <w:spacing w:before="0"/>
      </w:pPr>
      <w:r>
        <w:rPr>
          <w:color w:val="auto"/>
        </w:rPr>
        <w:t>PRojects</w:t>
      </w:r>
    </w:p>
    <w:p w:rsidR="0020113B" w:rsidRDefault="009121FC" w:rsidP="009121FC">
      <w:pPr>
        <w:pStyle w:val="ListParagraph"/>
        <w:numPr>
          <w:ilvl w:val="0"/>
          <w:numId w:val="5"/>
        </w:numPr>
      </w:pPr>
      <w:r w:rsidRPr="00806B6B">
        <w:rPr>
          <w:b/>
        </w:rPr>
        <w:t>Contact Keeper</w:t>
      </w:r>
      <w:r>
        <w:t xml:space="preserve">: Full-stack application using MongoDB, Express, React, and Node to allow users to create an account, log in, </w:t>
      </w:r>
      <w:r w:rsidR="00AD126F">
        <w:t>store</w:t>
      </w:r>
      <w:r w:rsidR="00787A1B">
        <w:t>, and search</w:t>
      </w:r>
      <w:r>
        <w:t xml:space="preserve"> contacts using full CRUD commands.</w:t>
      </w:r>
    </w:p>
    <w:p w:rsidR="009121FC" w:rsidRDefault="009121FC" w:rsidP="009121FC">
      <w:pPr>
        <w:pStyle w:val="ListParagraph"/>
      </w:pPr>
      <w:r>
        <w:rPr>
          <w:b/>
        </w:rPr>
        <w:t>Deployment</w:t>
      </w:r>
      <w:r w:rsidRPr="009121FC">
        <w:t>:</w:t>
      </w:r>
      <w:r>
        <w:t xml:space="preserve"> </w:t>
      </w:r>
      <w:hyperlink r:id="rId16" w:history="1">
        <w:r w:rsidRPr="00F2328C">
          <w:rPr>
            <w:rStyle w:val="Hyperlink"/>
            <w:rFonts w:ascii="Segoe UI" w:hAnsi="Segoe UI" w:cs="Segoe UI"/>
            <w:shd w:val="clear" w:color="auto" w:fill="FFFFFF"/>
          </w:rPr>
          <w:t>https://contactkeeper-react-app.herokuapp.com/</w:t>
        </w:r>
      </w:hyperlink>
    </w:p>
    <w:p w:rsidR="009121FC" w:rsidRDefault="00D514E8" w:rsidP="009121FC">
      <w:pPr>
        <w:pStyle w:val="ListParagraph"/>
        <w:spacing w:line="360" w:lineRule="auto"/>
      </w:pPr>
      <w:r>
        <w:rPr>
          <w:b/>
        </w:rPr>
        <w:t>Repo</w:t>
      </w:r>
      <w:r w:rsidR="009121FC" w:rsidRPr="009121FC">
        <w:t>:</w:t>
      </w:r>
      <w:r w:rsidR="009121FC">
        <w:t xml:space="preserve"> </w:t>
      </w:r>
      <w:hyperlink r:id="rId17" w:history="1">
        <w:r w:rsidR="009121FC" w:rsidRPr="00F2328C">
          <w:rPr>
            <w:rStyle w:val="Hyperlink"/>
          </w:rPr>
          <w:t>https://github.com/Brian-Holland/Contact-Keeper</w:t>
        </w:r>
      </w:hyperlink>
    </w:p>
    <w:p w:rsidR="009121FC" w:rsidRDefault="009121FC" w:rsidP="009121FC">
      <w:pPr>
        <w:pStyle w:val="ListParagraph"/>
        <w:numPr>
          <w:ilvl w:val="0"/>
          <w:numId w:val="5"/>
        </w:numPr>
      </w:pPr>
      <w:r w:rsidRPr="00806B6B">
        <w:rPr>
          <w:b/>
        </w:rPr>
        <w:t>GitHub Finder</w:t>
      </w:r>
      <w:r>
        <w:t>: Responsive React app allowing users to search for GitHub profiles using the GitHub API. Displays content in a custom profile component using results from the API.</w:t>
      </w:r>
      <w:r>
        <w:tab/>
      </w:r>
      <w:r>
        <w:br/>
      </w:r>
      <w:r w:rsidRPr="009121FC">
        <w:rPr>
          <w:b/>
        </w:rPr>
        <w:t>Deployment</w:t>
      </w:r>
      <w:r>
        <w:t xml:space="preserve">: </w:t>
      </w:r>
      <w:hyperlink r:id="rId18" w:history="1">
        <w:r w:rsidRPr="00F2328C">
          <w:rPr>
            <w:rStyle w:val="Hyperlink"/>
            <w:rFonts w:ascii="Segoe UI" w:hAnsi="Segoe UI" w:cs="Segoe UI"/>
            <w:shd w:val="clear" w:color="auto" w:fill="FFFFFF"/>
          </w:rPr>
          <w:t>https://github-find-app.netlify.app</w:t>
        </w:r>
      </w:hyperlink>
      <w:r>
        <w:br/>
      </w:r>
      <w:r w:rsidR="00D514E8">
        <w:rPr>
          <w:b/>
        </w:rPr>
        <w:t>Repo</w:t>
      </w:r>
      <w:r>
        <w:t xml:space="preserve">: </w:t>
      </w:r>
      <w:r>
        <w:tab/>
      </w:r>
      <w:hyperlink r:id="rId19" w:history="1">
        <w:r w:rsidR="00A824BF" w:rsidRPr="00F2328C">
          <w:rPr>
            <w:rStyle w:val="Hyperlink"/>
          </w:rPr>
          <w:t>https://github.com/Brian-Holland/GitHub-Finder</w:t>
        </w:r>
      </w:hyperlink>
    </w:p>
    <w:p w:rsidR="00A824BF" w:rsidRDefault="00787A1B" w:rsidP="009121FC">
      <w:pPr>
        <w:pStyle w:val="ListParagraph"/>
        <w:numPr>
          <w:ilvl w:val="0"/>
          <w:numId w:val="5"/>
        </w:numPr>
      </w:pPr>
      <w:r>
        <w:rPr>
          <w:b/>
        </w:rPr>
        <w:t>React Magic 8-Ball:</w:t>
      </w:r>
      <w:r>
        <w:t xml:space="preserve"> React app mimicking the classic magic 8-ball.</w:t>
      </w:r>
    </w:p>
    <w:p w:rsidR="00787A1B" w:rsidRDefault="00787A1B" w:rsidP="00787A1B">
      <w:pPr>
        <w:pStyle w:val="ListParagraph"/>
      </w:pPr>
      <w:r>
        <w:rPr>
          <w:b/>
        </w:rPr>
        <w:t xml:space="preserve">Deployment: </w:t>
      </w:r>
      <w:hyperlink r:id="rId20" w:history="1">
        <w:r w:rsidRPr="00F2328C">
          <w:rPr>
            <w:rStyle w:val="Hyperlink"/>
            <w:rFonts w:ascii="Segoe UI" w:hAnsi="Segoe UI" w:cs="Segoe UI"/>
            <w:shd w:val="clear" w:color="auto" w:fill="FFFFFF"/>
          </w:rPr>
          <w:t>https://react-8-ball.netlify.app</w:t>
        </w:r>
      </w:hyperlink>
    </w:p>
    <w:p w:rsidR="00787A1B" w:rsidRPr="00787A1B" w:rsidRDefault="00787A1B" w:rsidP="00787A1B">
      <w:pPr>
        <w:pStyle w:val="ListParagraph"/>
        <w:rPr>
          <w:b/>
        </w:rPr>
      </w:pPr>
      <w:r w:rsidRPr="00787A1B">
        <w:rPr>
          <w:b/>
        </w:rPr>
        <w:t>Repo:</w:t>
      </w:r>
      <w:r>
        <w:rPr>
          <w:b/>
        </w:rPr>
        <w:t xml:space="preserve"> </w:t>
      </w:r>
      <w:hyperlink r:id="rId21" w:history="1">
        <w:r w:rsidRPr="00015398">
          <w:rPr>
            <w:rStyle w:val="Hyperlink"/>
          </w:rPr>
          <w:t>https://github.com/Brian-Holland/React_Magic_8-Ball</w:t>
        </w:r>
      </w:hyperlink>
    </w:p>
    <w:p w:rsidR="0020113B" w:rsidRPr="006F1BFD" w:rsidRDefault="00D90A0D" w:rsidP="006F1BFD">
      <w:pPr>
        <w:pStyle w:val="SectionHeading"/>
        <w:spacing w:before="0"/>
        <w:rPr>
          <w:color w:val="auto"/>
        </w:rPr>
      </w:pPr>
      <w:r w:rsidRPr="006F1BFD">
        <w:rPr>
          <w:color w:val="auto"/>
        </w:rPr>
        <w:t>Skills</w:t>
      </w:r>
    </w:p>
    <w:p w:rsidR="006F1BFD" w:rsidRDefault="006F1BFD">
      <w:pPr>
        <w:pStyle w:val="ListParagraph"/>
        <w:numPr>
          <w:ilvl w:val="0"/>
          <w:numId w:val="4"/>
        </w:numPr>
        <w:ind w:hanging="288"/>
        <w:sectPr w:rsidR="006F1BFD">
          <w:footerReference w:type="default" r:id="rId22"/>
          <w:headerReference w:type="first" r:id="rId23"/>
          <w:pgSz w:w="12240" w:h="15840"/>
          <w:pgMar w:top="1080" w:right="1080" w:bottom="1080" w:left="1080" w:header="576" w:footer="576" w:gutter="0"/>
          <w:cols w:space="720"/>
          <w:titlePg/>
          <w:docGrid w:linePitch="360"/>
        </w:sectPr>
      </w:pPr>
    </w:p>
    <w:p w:rsidR="006F1BFD" w:rsidRDefault="00EC13F7">
      <w:pPr>
        <w:pStyle w:val="ListParagraph"/>
        <w:numPr>
          <w:ilvl w:val="0"/>
          <w:numId w:val="4"/>
        </w:numPr>
        <w:ind w:hanging="288"/>
      </w:pPr>
      <w:r>
        <w:lastRenderedPageBreak/>
        <w:t>JavaScript</w:t>
      </w:r>
    </w:p>
    <w:p w:rsidR="001E4F71" w:rsidRDefault="00062656">
      <w:pPr>
        <w:pStyle w:val="ListParagraph"/>
        <w:numPr>
          <w:ilvl w:val="0"/>
          <w:numId w:val="4"/>
        </w:numPr>
        <w:ind w:hanging="288"/>
      </w:pPr>
      <w:r>
        <w:t>React</w:t>
      </w:r>
      <w:bookmarkStart w:id="0" w:name="_GoBack"/>
      <w:bookmarkEnd w:id="0"/>
    </w:p>
    <w:p w:rsidR="0020113B" w:rsidRDefault="006F1BFD">
      <w:pPr>
        <w:pStyle w:val="ListParagraph"/>
        <w:numPr>
          <w:ilvl w:val="0"/>
          <w:numId w:val="4"/>
        </w:numPr>
        <w:ind w:hanging="288"/>
      </w:pPr>
      <w:r>
        <w:t>AJAX</w:t>
      </w:r>
      <w:r>
        <w:tab/>
      </w:r>
      <w:r>
        <w:tab/>
      </w:r>
      <w:r>
        <w:tab/>
      </w:r>
    </w:p>
    <w:p w:rsidR="003F3C35" w:rsidRDefault="003F3C35" w:rsidP="003F3C35">
      <w:pPr>
        <w:pStyle w:val="ListParagraph"/>
        <w:numPr>
          <w:ilvl w:val="0"/>
          <w:numId w:val="4"/>
        </w:numPr>
        <w:ind w:hanging="288"/>
      </w:pPr>
      <w:r>
        <w:t>HTML</w:t>
      </w:r>
    </w:p>
    <w:p w:rsidR="00EC13F7" w:rsidRDefault="003F3C35" w:rsidP="003F3C35">
      <w:pPr>
        <w:pStyle w:val="ListParagraph"/>
        <w:numPr>
          <w:ilvl w:val="0"/>
          <w:numId w:val="4"/>
        </w:numPr>
        <w:ind w:hanging="288"/>
      </w:pPr>
      <w:r>
        <w:lastRenderedPageBreak/>
        <w:t>CSS/SASS</w:t>
      </w:r>
    </w:p>
    <w:p w:rsidR="00EC13F7" w:rsidRDefault="00EC13F7">
      <w:pPr>
        <w:pStyle w:val="ListParagraph"/>
        <w:numPr>
          <w:ilvl w:val="0"/>
          <w:numId w:val="4"/>
        </w:numPr>
        <w:ind w:hanging="288"/>
      </w:pPr>
      <w:r>
        <w:t>Express</w:t>
      </w:r>
    </w:p>
    <w:p w:rsidR="003F3C35" w:rsidRDefault="003F3C35">
      <w:pPr>
        <w:pStyle w:val="ListParagraph"/>
        <w:numPr>
          <w:ilvl w:val="0"/>
          <w:numId w:val="4"/>
        </w:numPr>
        <w:ind w:hanging="288"/>
      </w:pPr>
      <w:r>
        <w:t>Node</w:t>
      </w:r>
    </w:p>
    <w:p w:rsidR="00EC13F7" w:rsidRDefault="006F1BFD">
      <w:pPr>
        <w:pStyle w:val="ListParagraph"/>
        <w:numPr>
          <w:ilvl w:val="0"/>
          <w:numId w:val="4"/>
        </w:numPr>
        <w:ind w:hanging="288"/>
      </w:pPr>
      <w:r>
        <w:t>MongoDB</w:t>
      </w:r>
    </w:p>
    <w:p w:rsidR="00261910" w:rsidRDefault="001C1EA6" w:rsidP="003F3C35">
      <w:pPr>
        <w:pStyle w:val="ListParagraph"/>
        <w:numPr>
          <w:ilvl w:val="0"/>
          <w:numId w:val="4"/>
        </w:numPr>
        <w:ind w:hanging="288"/>
      </w:pPr>
      <w:r>
        <w:lastRenderedPageBreak/>
        <w:t>CSS Libraries</w:t>
      </w:r>
    </w:p>
    <w:p w:rsidR="00D076E1" w:rsidRDefault="00D076E1" w:rsidP="003F3C35">
      <w:pPr>
        <w:pStyle w:val="ListParagraph"/>
        <w:numPr>
          <w:ilvl w:val="0"/>
          <w:numId w:val="4"/>
        </w:numPr>
        <w:ind w:hanging="288"/>
      </w:pPr>
      <w:r>
        <w:t>Documentation</w:t>
      </w:r>
    </w:p>
    <w:p w:rsidR="00D076E1" w:rsidRDefault="00D076E1" w:rsidP="003F3C35">
      <w:pPr>
        <w:pStyle w:val="ListParagraph"/>
        <w:numPr>
          <w:ilvl w:val="0"/>
          <w:numId w:val="4"/>
        </w:numPr>
        <w:ind w:hanging="288"/>
      </w:pPr>
      <w:r>
        <w:t>System Design</w:t>
      </w:r>
    </w:p>
    <w:p w:rsidR="00787A1B" w:rsidRDefault="00787A1B" w:rsidP="00787A1B">
      <w:pPr>
        <w:pStyle w:val="ListParagraph"/>
        <w:numPr>
          <w:ilvl w:val="0"/>
          <w:numId w:val="4"/>
        </w:numPr>
        <w:ind w:hanging="288"/>
        <w:sectPr w:rsidR="00787A1B" w:rsidSect="00787A1B">
          <w:type w:val="continuous"/>
          <w:pgSz w:w="12240" w:h="15840"/>
          <w:pgMar w:top="1080" w:right="1080" w:bottom="1080" w:left="1080" w:header="576" w:footer="576" w:gutter="0"/>
          <w:cols w:num="3" w:space="720"/>
          <w:titlePg/>
          <w:docGrid w:linePitch="360"/>
        </w:sectPr>
      </w:pPr>
      <w:r>
        <w:t>Accessibility</w:t>
      </w:r>
    </w:p>
    <w:p w:rsidR="00787A1B" w:rsidRDefault="00787A1B" w:rsidP="00787A1B">
      <w:pPr>
        <w:pStyle w:val="SectionHeading"/>
        <w:spacing w:before="0"/>
        <w:rPr>
          <w:color w:val="auto"/>
        </w:rPr>
      </w:pPr>
    </w:p>
    <w:p w:rsidR="006F1BFD" w:rsidRDefault="00446756" w:rsidP="00787A1B">
      <w:pPr>
        <w:pStyle w:val="SectionHeading"/>
        <w:spacing w:before="0"/>
        <w:rPr>
          <w:color w:val="auto"/>
        </w:rPr>
      </w:pPr>
      <w:r>
        <w:rPr>
          <w:color w:val="auto"/>
        </w:rPr>
        <w:t>Design Practices</w:t>
      </w:r>
    </w:p>
    <w:p w:rsidR="000C0F18" w:rsidRDefault="000C0F18" w:rsidP="00446756">
      <w:pPr>
        <w:pStyle w:val="ListParagraph"/>
        <w:numPr>
          <w:ilvl w:val="0"/>
          <w:numId w:val="8"/>
        </w:numPr>
        <w:sectPr w:rsidR="000C0F18" w:rsidSect="00787A1B">
          <w:type w:val="continuous"/>
          <w:pgSz w:w="12240" w:h="15840"/>
          <w:pgMar w:top="1080" w:right="1080" w:bottom="1080" w:left="1080" w:header="576" w:footer="576" w:gutter="0"/>
          <w:cols w:space="720"/>
          <w:titlePg/>
          <w:docGrid w:linePitch="360"/>
        </w:sectPr>
      </w:pPr>
    </w:p>
    <w:p w:rsidR="00446756" w:rsidRDefault="00446756" w:rsidP="00A824BF">
      <w:pPr>
        <w:pStyle w:val="ListParagraph"/>
        <w:numPr>
          <w:ilvl w:val="0"/>
          <w:numId w:val="8"/>
        </w:numPr>
      </w:pPr>
      <w:r>
        <w:lastRenderedPageBreak/>
        <w:t>RESTful Architecture/APIs</w:t>
      </w:r>
    </w:p>
    <w:p w:rsidR="00446756" w:rsidRDefault="00446756" w:rsidP="00A824BF">
      <w:pPr>
        <w:pStyle w:val="ListParagraph"/>
        <w:numPr>
          <w:ilvl w:val="0"/>
          <w:numId w:val="8"/>
        </w:numPr>
      </w:pPr>
      <w:r>
        <w:t>Responsive Web Applications</w:t>
      </w:r>
    </w:p>
    <w:p w:rsidR="00446756" w:rsidRDefault="00446756" w:rsidP="00A824BF">
      <w:pPr>
        <w:pStyle w:val="ListParagraph"/>
        <w:numPr>
          <w:ilvl w:val="0"/>
          <w:numId w:val="8"/>
        </w:numPr>
      </w:pPr>
      <w:r>
        <w:t>Object-Oriented Programming (OOP)</w:t>
      </w:r>
    </w:p>
    <w:p w:rsidR="006F1BFD" w:rsidRDefault="00D36A52" w:rsidP="00A824BF">
      <w:pPr>
        <w:pStyle w:val="ListParagraph"/>
        <w:numPr>
          <w:ilvl w:val="0"/>
          <w:numId w:val="9"/>
        </w:numPr>
      </w:pPr>
      <w:r>
        <w:lastRenderedPageBreak/>
        <w:t>Portable, Scalable, Reusable Code</w:t>
      </w:r>
    </w:p>
    <w:p w:rsidR="00FB6A86" w:rsidRDefault="00FB6A86" w:rsidP="00A824BF">
      <w:pPr>
        <w:pStyle w:val="ListParagraph"/>
        <w:numPr>
          <w:ilvl w:val="0"/>
          <w:numId w:val="9"/>
        </w:numPr>
      </w:pPr>
      <w:r>
        <w:t>Semantic HTML</w:t>
      </w:r>
    </w:p>
    <w:p w:rsidR="00501F05" w:rsidRDefault="00FB6A86" w:rsidP="00A824BF">
      <w:pPr>
        <w:pStyle w:val="ListParagraph"/>
        <w:numPr>
          <w:ilvl w:val="0"/>
          <w:numId w:val="9"/>
        </w:numPr>
      </w:pPr>
      <w:r>
        <w:t>Version Control</w:t>
      </w:r>
    </w:p>
    <w:p w:rsidR="00A824BF" w:rsidRDefault="00A824BF" w:rsidP="00501F05">
      <w:pPr>
        <w:pStyle w:val="SectionHeading"/>
        <w:rPr>
          <w:color w:val="auto"/>
        </w:rPr>
        <w:sectPr w:rsidR="00A824BF" w:rsidSect="00A824BF">
          <w:type w:val="continuous"/>
          <w:pgSz w:w="12240" w:h="15840"/>
          <w:pgMar w:top="1080" w:right="1080" w:bottom="1080" w:left="1080" w:header="576" w:footer="576" w:gutter="0"/>
          <w:cols w:num="2" w:space="720"/>
          <w:titlePg/>
          <w:docGrid w:linePitch="360"/>
        </w:sectPr>
      </w:pPr>
    </w:p>
    <w:p w:rsidR="00501F05" w:rsidRPr="006D3C28" w:rsidRDefault="00501F05" w:rsidP="00501F05">
      <w:pPr>
        <w:pStyle w:val="SectionHeading"/>
        <w:rPr>
          <w:color w:val="auto"/>
        </w:rPr>
      </w:pPr>
      <w:r w:rsidRPr="006D3C28">
        <w:rPr>
          <w:color w:val="auto"/>
        </w:rPr>
        <w:lastRenderedPageBreak/>
        <w:t>Education</w:t>
      </w:r>
    </w:p>
    <w:p w:rsidR="00501F05" w:rsidRDefault="00501F05" w:rsidP="00015398">
      <w:pPr>
        <w:pStyle w:val="Subsection"/>
        <w:spacing w:before="0" w:line="360" w:lineRule="auto"/>
      </w:pPr>
      <w:r>
        <w:t xml:space="preserve">CSU </w:t>
      </w:r>
      <w:r w:rsidRPr="003F3C35">
        <w:rPr>
          <w:sz w:val="24"/>
          <w:szCs w:val="24"/>
        </w:rPr>
        <w:t>Sacramento</w:t>
      </w:r>
    </w:p>
    <w:p w:rsidR="00501F05" w:rsidRPr="0069289B" w:rsidRDefault="00501F05" w:rsidP="00015398">
      <w:pPr>
        <w:spacing w:line="360" w:lineRule="auto"/>
        <w:rPr>
          <w:b/>
          <w:bCs/>
          <w:iCs/>
          <w:color w:val="D1282E" w:themeColor="text2"/>
        </w:rPr>
      </w:pPr>
      <w:r w:rsidRPr="0069289B">
        <w:rPr>
          <w:b/>
        </w:rPr>
        <w:t>B.A.</w:t>
      </w:r>
      <w:r w:rsidRPr="0069289B">
        <w:t xml:space="preserve"> Communication Studies, Public Relations</w:t>
      </w:r>
    </w:p>
    <w:p w:rsidR="00501F05" w:rsidRPr="006D3C28" w:rsidRDefault="00501F05" w:rsidP="00501F05">
      <w:pPr>
        <w:pStyle w:val="SectionHeading"/>
        <w:rPr>
          <w:color w:val="auto"/>
        </w:rPr>
      </w:pPr>
      <w:r>
        <w:rPr>
          <w:color w:val="auto"/>
        </w:rPr>
        <w:t>EMPLOYMENT HISTORY</w:t>
      </w:r>
    </w:p>
    <w:p w:rsidR="00501F05" w:rsidRPr="003F3C35" w:rsidRDefault="00501F05" w:rsidP="00015398">
      <w:pPr>
        <w:pStyle w:val="Subsection"/>
        <w:spacing w:before="0" w:line="360" w:lineRule="auto"/>
        <w:rPr>
          <w:vanish/>
          <w:sz w:val="24"/>
          <w:szCs w:val="24"/>
          <w:specVanish/>
        </w:rPr>
      </w:pPr>
      <w:r w:rsidRPr="003F3C35">
        <w:rPr>
          <w:sz w:val="24"/>
          <w:szCs w:val="24"/>
        </w:rPr>
        <w:t>Aladdin Bail Bonds</w:t>
      </w:r>
    </w:p>
    <w:p w:rsidR="00501F05" w:rsidRDefault="00501F05" w:rsidP="00015398">
      <w:pPr>
        <w:pStyle w:val="NoSpacing"/>
        <w:spacing w:line="360" w:lineRule="auto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</w:p>
    <w:p w:rsidR="00501F05" w:rsidRPr="00787A1B" w:rsidRDefault="00501F05" w:rsidP="00015398">
      <w:pPr>
        <w:spacing w:line="360" w:lineRule="auto"/>
        <w:rPr>
          <w:iCs/>
        </w:rPr>
      </w:pPr>
      <w:r w:rsidRPr="00806B6B">
        <w:rPr>
          <w:rStyle w:val="IntenseEmphasis"/>
          <w:i w:val="0"/>
          <w:color w:val="auto"/>
        </w:rPr>
        <w:t xml:space="preserve">Senior Underwriter </w:t>
      </w:r>
      <w:r>
        <w:rPr>
          <w:rStyle w:val="IntenseEmphasis"/>
          <w:i w:val="0"/>
        </w:rPr>
        <w:tab/>
      </w:r>
      <w:r>
        <w:rPr>
          <w:rStyle w:val="IntenseEmphasis"/>
          <w:i w:val="0"/>
        </w:rPr>
        <w:tab/>
      </w:r>
      <w:r w:rsidR="0069289B">
        <w:rPr>
          <w:rStyle w:val="IntenseEmphasis"/>
          <w:i w:val="0"/>
        </w:rPr>
        <w:tab/>
      </w:r>
      <w:r w:rsidRPr="006D3C28">
        <w:rPr>
          <w:rStyle w:val="Emphasis"/>
          <w:i w:val="0"/>
        </w:rPr>
        <w:t>Mar. 2015 – Mar. 2020</w:t>
      </w:r>
      <w:r>
        <w:rPr>
          <w:rStyle w:val="Emphasis"/>
          <w:i w:val="0"/>
        </w:rPr>
        <w:tab/>
      </w:r>
      <w:r w:rsidR="0069289B">
        <w:rPr>
          <w:rStyle w:val="Emphasis"/>
          <w:i w:val="0"/>
        </w:rPr>
        <w:tab/>
      </w:r>
      <w:r>
        <w:rPr>
          <w:rStyle w:val="Emphasis"/>
          <w:i w:val="0"/>
        </w:rPr>
        <w:t>Fairfield, CA</w:t>
      </w:r>
    </w:p>
    <w:sectPr w:rsidR="00501F05" w:rsidRPr="00787A1B" w:rsidSect="001E4F71">
      <w:type w:val="continuous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2BB" w:rsidRDefault="003112BB">
      <w:pPr>
        <w:spacing w:after="0" w:line="240" w:lineRule="auto"/>
      </w:pPr>
      <w:r>
        <w:separator/>
      </w:r>
    </w:p>
  </w:endnote>
  <w:endnote w:type="continuationSeparator" w:id="0">
    <w:p w:rsidR="003112BB" w:rsidRDefault="0031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13B" w:rsidRDefault="00D90A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728764" wp14:editId="2DC0F43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E651F84" wp14:editId="687706B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94A36D6" wp14:editId="6F266FBA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20113B" w:rsidRDefault="00D90A0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099376B" wp14:editId="00EFDFAA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0113B" w:rsidRDefault="00D90A0D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20113B" w:rsidRDefault="00D90A0D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2BB" w:rsidRDefault="003112BB">
      <w:pPr>
        <w:spacing w:after="0" w:line="240" w:lineRule="auto"/>
      </w:pPr>
      <w:r>
        <w:separator/>
      </w:r>
    </w:p>
  </w:footnote>
  <w:footnote w:type="continuationSeparator" w:id="0">
    <w:p w:rsidR="003112BB" w:rsidRDefault="00311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13B" w:rsidRDefault="00D90A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D641D6E" wp14:editId="54C9BFE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AD4F0ED" wp14:editId="362BA61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38E9837" wp14:editId="50725F1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20113B" w:rsidRDefault="002011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2927"/>
    <w:multiLevelType w:val="hybridMultilevel"/>
    <w:tmpl w:val="C834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6AF80E2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>
    <w:nsid w:val="2B632379"/>
    <w:multiLevelType w:val="hybridMultilevel"/>
    <w:tmpl w:val="7B86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B4FA3"/>
    <w:multiLevelType w:val="hybridMultilevel"/>
    <w:tmpl w:val="7B86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5265E"/>
    <w:multiLevelType w:val="hybridMultilevel"/>
    <w:tmpl w:val="56DC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8B28B7"/>
    <w:multiLevelType w:val="hybridMultilevel"/>
    <w:tmpl w:val="4C780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C28"/>
    <w:rsid w:val="00012E53"/>
    <w:rsid w:val="00015398"/>
    <w:rsid w:val="00062656"/>
    <w:rsid w:val="0008051B"/>
    <w:rsid w:val="000C0F18"/>
    <w:rsid w:val="000F41E5"/>
    <w:rsid w:val="001C1EA6"/>
    <w:rsid w:val="001E4581"/>
    <w:rsid w:val="001E4F71"/>
    <w:rsid w:val="0020113B"/>
    <w:rsid w:val="00261910"/>
    <w:rsid w:val="00275CE8"/>
    <w:rsid w:val="002E46BC"/>
    <w:rsid w:val="003054C3"/>
    <w:rsid w:val="003112BB"/>
    <w:rsid w:val="003F3C35"/>
    <w:rsid w:val="00446756"/>
    <w:rsid w:val="00501F05"/>
    <w:rsid w:val="005375CC"/>
    <w:rsid w:val="00554270"/>
    <w:rsid w:val="0069289B"/>
    <w:rsid w:val="006D3C28"/>
    <w:rsid w:val="006F1BFD"/>
    <w:rsid w:val="00787A1B"/>
    <w:rsid w:val="007E3273"/>
    <w:rsid w:val="007E460F"/>
    <w:rsid w:val="00806B6B"/>
    <w:rsid w:val="008C7099"/>
    <w:rsid w:val="009121FC"/>
    <w:rsid w:val="00A3543F"/>
    <w:rsid w:val="00A824BF"/>
    <w:rsid w:val="00AD126F"/>
    <w:rsid w:val="00B52CF1"/>
    <w:rsid w:val="00B75151"/>
    <w:rsid w:val="00BA0816"/>
    <w:rsid w:val="00BB4161"/>
    <w:rsid w:val="00BD115E"/>
    <w:rsid w:val="00BD6C7D"/>
    <w:rsid w:val="00BF3F73"/>
    <w:rsid w:val="00C90919"/>
    <w:rsid w:val="00C95E6B"/>
    <w:rsid w:val="00CB7D6A"/>
    <w:rsid w:val="00D076E1"/>
    <w:rsid w:val="00D36A52"/>
    <w:rsid w:val="00D514E8"/>
    <w:rsid w:val="00D90A0D"/>
    <w:rsid w:val="00E46B12"/>
    <w:rsid w:val="00E64E7E"/>
    <w:rsid w:val="00EC13F7"/>
    <w:rsid w:val="00EF71A5"/>
    <w:rsid w:val="00F1094D"/>
    <w:rsid w:val="00F2328C"/>
    <w:rsid w:val="00FB2BD1"/>
    <w:rsid w:val="00FB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9121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094D"/>
    <w:rPr>
      <w:color w:val="969696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9121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094D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yperlink" Target="https://github-find-app.netlify.app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Brian-Holland/React_Magic_8-Ball" TargetMode="Externa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yperlink" Target="https://github.com/Brian-Holland/Contact-Keeper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contactkeeper-react-app.herokuapp.com/" TargetMode="External"/><Relationship Id="rId20" Type="http://schemas.openxmlformats.org/officeDocument/2006/relationships/hyperlink" Target="https://react-8-ball.netlify.app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Brian-Holland" TargetMode="External"/><Relationship Id="rId23" Type="http://schemas.openxmlformats.org/officeDocument/2006/relationships/header" Target="header1.xml"/><Relationship Id="rId10" Type="http://schemas.openxmlformats.org/officeDocument/2006/relationships/settings" Target="settings.xml"/><Relationship Id="rId19" Type="http://schemas.openxmlformats.org/officeDocument/2006/relationships/hyperlink" Target="https://github.com/Brian-Holland/GitHub-Finder" TargetMode="Externa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yperlink" Target="https://www.brian-holland.com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mine\AppData\Roaming\Microsoft\Templates\Resume_Essential_desig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D5191AEF9A44558E77994EA0B6D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E7685-1C96-4557-8A86-AE0B23069A93}"/>
      </w:docPartPr>
      <w:docPartBody>
        <w:p w:rsidR="00F946C3" w:rsidRDefault="009171AD">
          <w:pPr>
            <w:pStyle w:val="39D5191AEF9A44558E77994EA0B6DBD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998B4795DB847E09F2A4D4730D53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18DCA-B7EB-4005-9D29-5599AAF18082}"/>
      </w:docPartPr>
      <w:docPartBody>
        <w:p w:rsidR="00F946C3" w:rsidRDefault="009171AD">
          <w:pPr>
            <w:pStyle w:val="2998B4795DB847E09F2A4D4730D533F0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D3CB0F9E2545444BA9709B51FB6C1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6E6D6-A1B4-4BB3-8D2E-12715DAF8C4F}"/>
      </w:docPartPr>
      <w:docPartBody>
        <w:p w:rsidR="00F946C3" w:rsidRDefault="009171AD">
          <w:pPr>
            <w:pStyle w:val="D3CB0F9E2545444BA9709B51FB6C1DA2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3908BA25092D4E4B9EE03349D474C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F258A-C128-43DD-A38E-FFF2245D5BFF}"/>
      </w:docPartPr>
      <w:docPartBody>
        <w:p w:rsidR="00F946C3" w:rsidRDefault="009171AD">
          <w:pPr>
            <w:pStyle w:val="3908BA25092D4E4B9EE03349D474C628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AD"/>
    <w:rsid w:val="000A0F88"/>
    <w:rsid w:val="001C1616"/>
    <w:rsid w:val="003D5C18"/>
    <w:rsid w:val="0043140F"/>
    <w:rsid w:val="006B1048"/>
    <w:rsid w:val="00711983"/>
    <w:rsid w:val="009171AD"/>
    <w:rsid w:val="009E2752"/>
    <w:rsid w:val="00AB0479"/>
    <w:rsid w:val="00CC00AD"/>
    <w:rsid w:val="00F9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6B1048"/>
    <w:rPr>
      <w:color w:val="808080"/>
    </w:rPr>
  </w:style>
  <w:style w:type="paragraph" w:customStyle="1" w:styleId="39D5191AEF9A44558E77994EA0B6DBD8">
    <w:name w:val="39D5191AEF9A44558E77994EA0B6DBD8"/>
  </w:style>
  <w:style w:type="paragraph" w:customStyle="1" w:styleId="2998B4795DB847E09F2A4D4730D533F0">
    <w:name w:val="2998B4795DB847E09F2A4D4730D533F0"/>
  </w:style>
  <w:style w:type="paragraph" w:customStyle="1" w:styleId="D3CB0F9E2545444BA9709B51FB6C1DA2">
    <w:name w:val="D3CB0F9E2545444BA9709B51FB6C1DA2"/>
  </w:style>
  <w:style w:type="paragraph" w:customStyle="1" w:styleId="9DFEAB65E5444F52A6517695812477ED">
    <w:name w:val="9DFEAB65E5444F52A6517695812477ED"/>
  </w:style>
  <w:style w:type="paragraph" w:customStyle="1" w:styleId="3908BA25092D4E4B9EE03349D474C628">
    <w:name w:val="3908BA25092D4E4B9EE03349D474C628"/>
  </w:style>
  <w:style w:type="paragraph" w:customStyle="1" w:styleId="60AD9D9C2EC34E78B09FECECA606CE12">
    <w:name w:val="60AD9D9C2EC34E78B09FECECA606CE12"/>
  </w:style>
  <w:style w:type="paragraph" w:customStyle="1" w:styleId="6AFE936DEDD3424DB8F794B8F365C6CF">
    <w:name w:val="6AFE936DEDD3424DB8F794B8F365C6CF"/>
  </w:style>
  <w:style w:type="paragraph" w:customStyle="1" w:styleId="DD98DD2A591C4DE69FE88D35A9D8AD7D">
    <w:name w:val="DD98DD2A591C4DE69FE88D35A9D8AD7D"/>
  </w:style>
  <w:style w:type="paragraph" w:customStyle="1" w:styleId="EF484E12F3F247F6A95607ECFBBAE1F2">
    <w:name w:val="EF484E12F3F247F6A95607ECFBBAE1F2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02F2B4BB64AA4E57AA2C3443B2392EC9">
    <w:name w:val="02F2B4BB64AA4E57AA2C3443B2392EC9"/>
  </w:style>
  <w:style w:type="paragraph" w:customStyle="1" w:styleId="5BB044379C224C2497D86E23B24096E0">
    <w:name w:val="5BB044379C224C2497D86E23B24096E0"/>
  </w:style>
  <w:style w:type="paragraph" w:customStyle="1" w:styleId="5D8DF7C86F624DE7A1D933953E647E36">
    <w:name w:val="5D8DF7C86F624DE7A1D933953E647E36"/>
  </w:style>
  <w:style w:type="paragraph" w:customStyle="1" w:styleId="FD3BF318AFFA4F92A4B64081100086F5">
    <w:name w:val="FD3BF318AFFA4F92A4B64081100086F5"/>
  </w:style>
  <w:style w:type="paragraph" w:customStyle="1" w:styleId="4B450C4E31774DE9B60433FB57EB9D3B">
    <w:name w:val="4B450C4E31774DE9B60433FB57EB9D3B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567D6D3F9DDA493E806DC1A2B9D874ED">
    <w:name w:val="567D6D3F9DDA493E806DC1A2B9D874ED"/>
  </w:style>
  <w:style w:type="paragraph" w:customStyle="1" w:styleId="77DD0103BC054524BD390BD43F488B33">
    <w:name w:val="77DD0103BC054524BD390BD43F488B33"/>
  </w:style>
  <w:style w:type="paragraph" w:customStyle="1" w:styleId="2E1A28284A1C48139A9B45B40D333ED8">
    <w:name w:val="2E1A28284A1C48139A9B45B40D333ED8"/>
  </w:style>
  <w:style w:type="paragraph" w:customStyle="1" w:styleId="D687F41F247F4607BF4EC7017B6F3E85">
    <w:name w:val="D687F41F247F4607BF4EC7017B6F3E85"/>
  </w:style>
  <w:style w:type="paragraph" w:customStyle="1" w:styleId="2B43E8AE3A464FA79D6809CD59808429">
    <w:name w:val="2B43E8AE3A464FA79D6809CD59808429"/>
    <w:rsid w:val="006B10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6B1048"/>
    <w:rPr>
      <w:color w:val="808080"/>
    </w:rPr>
  </w:style>
  <w:style w:type="paragraph" w:customStyle="1" w:styleId="39D5191AEF9A44558E77994EA0B6DBD8">
    <w:name w:val="39D5191AEF9A44558E77994EA0B6DBD8"/>
  </w:style>
  <w:style w:type="paragraph" w:customStyle="1" w:styleId="2998B4795DB847E09F2A4D4730D533F0">
    <w:name w:val="2998B4795DB847E09F2A4D4730D533F0"/>
  </w:style>
  <w:style w:type="paragraph" w:customStyle="1" w:styleId="D3CB0F9E2545444BA9709B51FB6C1DA2">
    <w:name w:val="D3CB0F9E2545444BA9709B51FB6C1DA2"/>
  </w:style>
  <w:style w:type="paragraph" w:customStyle="1" w:styleId="9DFEAB65E5444F52A6517695812477ED">
    <w:name w:val="9DFEAB65E5444F52A6517695812477ED"/>
  </w:style>
  <w:style w:type="paragraph" w:customStyle="1" w:styleId="3908BA25092D4E4B9EE03349D474C628">
    <w:name w:val="3908BA25092D4E4B9EE03349D474C628"/>
  </w:style>
  <w:style w:type="paragraph" w:customStyle="1" w:styleId="60AD9D9C2EC34E78B09FECECA606CE12">
    <w:name w:val="60AD9D9C2EC34E78B09FECECA606CE12"/>
  </w:style>
  <w:style w:type="paragraph" w:customStyle="1" w:styleId="6AFE936DEDD3424DB8F794B8F365C6CF">
    <w:name w:val="6AFE936DEDD3424DB8F794B8F365C6CF"/>
  </w:style>
  <w:style w:type="paragraph" w:customStyle="1" w:styleId="DD98DD2A591C4DE69FE88D35A9D8AD7D">
    <w:name w:val="DD98DD2A591C4DE69FE88D35A9D8AD7D"/>
  </w:style>
  <w:style w:type="paragraph" w:customStyle="1" w:styleId="EF484E12F3F247F6A95607ECFBBAE1F2">
    <w:name w:val="EF484E12F3F247F6A95607ECFBBAE1F2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02F2B4BB64AA4E57AA2C3443B2392EC9">
    <w:name w:val="02F2B4BB64AA4E57AA2C3443B2392EC9"/>
  </w:style>
  <w:style w:type="paragraph" w:customStyle="1" w:styleId="5BB044379C224C2497D86E23B24096E0">
    <w:name w:val="5BB044379C224C2497D86E23B24096E0"/>
  </w:style>
  <w:style w:type="paragraph" w:customStyle="1" w:styleId="5D8DF7C86F624DE7A1D933953E647E36">
    <w:name w:val="5D8DF7C86F624DE7A1D933953E647E36"/>
  </w:style>
  <w:style w:type="paragraph" w:customStyle="1" w:styleId="FD3BF318AFFA4F92A4B64081100086F5">
    <w:name w:val="FD3BF318AFFA4F92A4B64081100086F5"/>
  </w:style>
  <w:style w:type="paragraph" w:customStyle="1" w:styleId="4B450C4E31774DE9B60433FB57EB9D3B">
    <w:name w:val="4B450C4E31774DE9B60433FB57EB9D3B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567D6D3F9DDA493E806DC1A2B9D874ED">
    <w:name w:val="567D6D3F9DDA493E806DC1A2B9D874ED"/>
  </w:style>
  <w:style w:type="paragraph" w:customStyle="1" w:styleId="77DD0103BC054524BD390BD43F488B33">
    <w:name w:val="77DD0103BC054524BD390BD43F488B33"/>
  </w:style>
  <w:style w:type="paragraph" w:customStyle="1" w:styleId="2E1A28284A1C48139A9B45B40D333ED8">
    <w:name w:val="2E1A28284A1C48139A9B45B40D333ED8"/>
  </w:style>
  <w:style w:type="paragraph" w:customStyle="1" w:styleId="D687F41F247F4607BF4EC7017B6F3E85">
    <w:name w:val="D687F41F247F4607BF4EC7017B6F3E85"/>
  </w:style>
  <w:style w:type="paragraph" w:customStyle="1" w:styleId="2B43E8AE3A464FA79D6809CD59808429">
    <w:name w:val="2B43E8AE3A464FA79D6809CD59808429"/>
    <w:rsid w:val="006B10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1420 Alamo Dr. #A, Vacaville, CA 95687</CompanyAddress>
  <CompanyPhone>Phone: 707-761-7595</CompanyPhone>
  <CompanyFax/>
  <CompanyEmail>Email: Brian.Holland.PR@gmail.com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LocPublishedLinkedAssetsLookup xmlns="4873beb7-5857-4685-be1f-d57550cc96cc" xsi:nil="true"/>
    <LocLastLocAttemptVersionTypeLookup xmlns="4873beb7-5857-4685-be1f-d57550cc96cc" xsi:nil="true"/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BusinessGroup xmlns="4873beb7-5857-4685-be1f-d57550cc96cc" xsi:nil="true"/>
    <TPFriendlyName xmlns="4873beb7-5857-4685-be1f-d57550cc96cc" xsi:nil="true"/>
    <NumericId xmlns="4873beb7-5857-4685-be1f-d57550cc96cc" xsi:nil="true"/>
    <BlockPublish xmlns="4873beb7-5857-4685-be1f-d57550cc96cc">false</BlockPublish>
    <LocOverallPublishStatusLookup xmlns="4873beb7-5857-4685-be1f-d57550cc96cc" xsi:nil="true"/>
    <LocRecommendedHandoff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LocOverallLocStatusLookup xmlns="4873beb7-5857-4685-be1f-d57550cc96cc" xsi:nil="true"/>
    <UALocComments xmlns="4873beb7-5857-4685-be1f-d57550cc96cc" xsi:nil="true"/>
    <IntlLangReviewDate xmlns="4873beb7-5857-4685-be1f-d57550cc96cc">2010-03-08T21:43:00+00:00</IntlLangReviewDate>
    <PublishStatusLookup xmlns="4873beb7-5857-4685-be1f-d57550cc96cc">
      <Value>754413</Value>
      <Value>1309349</Value>
    </PublishStatusLookup>
    <ParentAssetId xmlns="4873beb7-5857-4685-be1f-d57550cc96cc" xsi:nil="true"/>
    <LastPublishResultLookup xmlns="4873beb7-5857-4685-be1f-d57550cc96cc"/>
    <FeatureTagsTaxHTField0 xmlns="4873beb7-5857-4685-be1f-d57550cc96cc">
      <Terms xmlns="http://schemas.microsoft.com/office/infopath/2007/PartnerControls"/>
    </FeatureTagsTaxHTField0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</PublishTargets>
    <TimesCloned xmlns="4873beb7-5857-4685-be1f-d57550cc96cc" xsi:nil="true"/>
    <Provider xmlns="4873beb7-5857-4685-be1f-d57550cc96cc" xsi:nil="true"/>
    <AcquiredFrom xmlns="4873beb7-5857-4685-be1f-d57550cc96cc">Community</AcquiredFrom>
    <FriendlyTitle xmlns="4873beb7-5857-4685-be1f-d57550cc96cc" xsi:nil="true"/>
    <LastHandOff xmlns="4873beb7-5857-4685-be1f-d57550cc96cc" xsi:nil="true"/>
    <AssetStart xmlns="4873beb7-5857-4685-be1f-d57550cc96cc">2010-03-08T21:27:00+00:00</AssetStart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 xsi:nil="true"/>
    <Downloads xmlns="4873beb7-5857-4685-be1f-d57550cc96cc">0</Downloads>
    <CSXHash xmlns="4873beb7-5857-4685-be1f-d57550cc96cc" xsi:nil="true"/>
    <VoteCount xmlns="4873beb7-5857-4685-be1f-d57550cc96cc" xsi:nil="true"/>
    <OOCacheId xmlns="4873beb7-5857-4685-be1f-d57550cc96cc" xsi:nil="true"/>
    <IsDeleted xmlns="4873beb7-5857-4685-be1f-d57550cc96cc">false</IsDeleted>
    <InternalTagsTaxHTField0 xmlns="4873beb7-5857-4685-be1f-d57550cc96cc">
      <Terms xmlns="http://schemas.microsoft.com/office/infopath/2007/PartnerControls"/>
    </InternalTagsTaxHTField0>
    <AssetExpire xmlns="4873beb7-5857-4685-be1f-d57550cc96cc">2038-12-31T08:00:00+00:00</AssetExpire>
    <DSATActionTaken xmlns="4873beb7-5857-4685-be1f-d57550cc96cc">Best Bets</DSATActionTaken>
    <CSXSubmissionMarket xmlns="4873beb7-5857-4685-be1f-d57550cc96cc" xsi:nil="true"/>
    <LocPublishedDependentAssetsLookup xmlns="4873beb7-5857-4685-be1f-d57550cc96cc" xsi:nil="true"/>
    <TPExecutable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BugNumber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Milestone xmlns="4873beb7-5857-4685-be1f-d57550cc96cc" xsi:nil="true"/>
    <OriginAsset xmlns="4873beb7-5857-4685-be1f-d57550cc96cc" xsi:nil="true"/>
    <TPComponent xmlns="4873beb7-5857-4685-be1f-d57550cc96cc" xsi:nil="true"/>
    <RecommendationsModifier xmlns="4873beb7-5857-4685-be1f-d57550cc96cc" xsi:nil="true"/>
    <AssetId xmlns="4873beb7-5857-4685-be1f-d57550cc96cc">TP101840838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>2010-03-08T21:43:00+00:00</HandoffToMSDN>
    <PlannedPubDate xmlns="4873beb7-5857-4685-be1f-d57550cc96cc">2010-03-08T21:43:00+00:00</PlannedPubDate>
    <IntlLangReviewer xmlns="4873beb7-5857-4685-be1f-d57550cc96cc" xsi:nil="true"/>
    <TrustLevel xmlns="4873beb7-5857-4685-be1f-d57550cc96cc">1 Microsoft Managed Content</TrustLevel>
    <LocLastLocAttemptVersionLookup xmlns="4873beb7-5857-4685-be1f-d57550cc96cc">21546</LocLastLocAttemptVersionLookup>
    <LocProcessedForHandoffsLookup xmlns="4873beb7-5857-4685-be1f-d57550cc96cc" xsi:nil="true"/>
    <IsSearchable xmlns="4873beb7-5857-4685-be1f-d57550cc96cc">true</IsSearchable>
    <TemplateTemplateType xmlns="4873beb7-5857-4685-be1f-d57550cc96cc">Word Document Template</TemplateTemplateType>
    <TPNamespace xmlns="4873beb7-5857-4685-be1f-d57550cc96cc" xsi:nil="true"/>
    <CampaignTagsTaxHTField0 xmlns="4873beb7-5857-4685-be1f-d57550cc96cc">
      <Terms xmlns="http://schemas.microsoft.com/office/infopath/2007/PartnerControls"/>
    </CampaignTagsTaxHTField0>
    <LocOverallPreviewStatusLookup xmlns="4873beb7-5857-4685-be1f-d57550cc96cc" xsi:nil="true"/>
    <TaxCatchAll xmlns="4873beb7-5857-4685-be1f-d57550cc96cc"/>
    <Markets xmlns="4873beb7-5857-4685-be1f-d57550cc96cc"/>
    <OutputCachingOn xmlns="4873beb7-5857-4685-be1f-d57550cc96cc">true</OutputCachingOn>
    <IntlLangReview xmlns="4873beb7-5857-4685-be1f-d57550cc96cc" xsi:nil="true"/>
    <UAProjectedTotalWords xmlns="4873beb7-5857-4685-be1f-d57550cc96cc" xsi:nil="true"/>
    <AverageRating xmlns="4873beb7-5857-4685-be1f-d57550cc96cc" xsi:nil="true"/>
    <APAuthor xmlns="4873beb7-5857-4685-be1f-d57550cc96cc">
      <UserInfo>
        <DisplayName>REDMOND\v-luannv</DisplayName>
        <AccountId>92</AccountId>
        <AccountType/>
      </UserInfo>
    </APAuthor>
    <TPCommandLine xmlns="4873beb7-5857-4685-be1f-d57550cc96cc" xsi:nil="true"/>
    <TPAppVersion xmlns="4873beb7-5857-4685-be1f-d57550cc96cc" xsi:nil="true"/>
    <LocManualTestRequired xmlns="4873beb7-5857-4685-be1f-d57550cc96cc">false</LocManualTestRequired>
    <EditorialStatus xmlns="4873beb7-5857-4685-be1f-d57550cc96cc" xsi:nil="true"/>
    <LastModifiedDateTime xmlns="4873beb7-5857-4685-be1f-d57550cc96cc">2010-03-08T21:43:00+00:00</LastModifiedDateTime>
    <TPLaunchHelpLinkType xmlns="4873beb7-5857-4685-be1f-d57550cc96cc">Template</TPLaunchHelpLinkType>
    <LocProcessedForMarketsLookup xmlns="4873beb7-5857-4685-be1f-d57550cc96cc" xsi:nil="true"/>
    <ScenarioTagsTaxHTField0 xmlns="4873beb7-5857-4685-be1f-d57550cc96cc">
      <Terms xmlns="http://schemas.microsoft.com/office/infopath/2007/PartnerControls"/>
    </ScenarioTagsTaxHTField0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LocMarketGroupTiers2 xmlns="4873beb7-5857-4685-be1f-d57550cc96cc" xsi:nil="true"/>
    <OriginalRelease xmlns="4873beb7-5857-4685-be1f-d57550cc96cc">15</OriginalRelease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1A9EFF-F807-4F31-A53D-B1E4BF62B6B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92A2DBE0-955A-43AF-9C29-66C447863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5DA50EEA-8341-47AA-A8F1-018C4BDBA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Resume_Essential_design</Template>
  <TotalTime>746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Brian Holland Resume</vt:lpstr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Holland Resume</dc:title>
  <dc:creator>Brian Holland</dc:creator>
  <cp:lastModifiedBy>Jasmine</cp:lastModifiedBy>
  <cp:revision>30</cp:revision>
  <cp:lastPrinted>2020-07-18T03:12:00Z</cp:lastPrinted>
  <dcterms:created xsi:type="dcterms:W3CDTF">2020-06-10T00:35:00Z</dcterms:created>
  <dcterms:modified xsi:type="dcterms:W3CDTF">2020-07-29T23:58:00Z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FeatureTags">
    <vt:lpwstr/>
  </property>
  <property fmtid="{D5CDD505-2E9C-101B-9397-08002B2CF9AE}" pid="8" name="CampaignTags">
    <vt:lpwstr/>
  </property>
  <property fmtid="{D5CDD505-2E9C-101B-9397-08002B2CF9AE}" pid="9" name="ScenarioTags">
    <vt:lpwstr/>
  </property>
</Properties>
</file>